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E1D56" w:rsidRDefault="00194B1D" w:rsidP="00194B1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="맑은 고딕" w:hAnsiTheme="majorHAnsi" w:cstheme="majorBidi" w:hint="eastAsia"/>
                        <w:caps/>
                        <w:lang w:eastAsia="ko-KR"/>
                      </w:rPr>
                      <w:t>SYI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9050FC" w:rsidP="003B7484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3D</w:t>
                    </w:r>
                    <w:r w:rsidR="003B7484">
                      <w:rPr>
                        <w:rFonts w:asciiTheme="majorHAnsi" w:eastAsia="맑은 고딕" w:hAnsiTheme="majorHAnsi" w:cstheme="majorBidi" w:hint="eastAsia"/>
                        <w:sz w:val="56"/>
                        <w:szCs w:val="56"/>
                        <w:lang w:eastAsia="ko-KR"/>
                      </w:rPr>
                      <w:t xml:space="preserve"> Action Game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6A6995" w:rsidP="009050FC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050FC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 xml:space="preserve">     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Pr="00320DD1" w:rsidRDefault="003E1D56">
                <w:pPr>
                  <w:pStyle w:val="a3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9050FC">
                  <w:rPr>
                    <w:rFonts w:eastAsia="맑은 고딕" w:hint="eastAsia"/>
                    <w:sz w:val="24"/>
                    <w:szCs w:val="24"/>
                    <w:lang w:eastAsia="ko-KR"/>
                  </w:rPr>
                  <w:t>0.</w:t>
                </w:r>
                <w:r w:rsidR="00D63BE4">
                  <w:rPr>
                    <w:rFonts w:eastAsia="맑은 고딕" w:hint="eastAsia"/>
                    <w:sz w:val="24"/>
                    <w:szCs w:val="24"/>
                    <w:lang w:eastAsia="ko-KR"/>
                  </w:rPr>
                  <w:t>2.2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  <w:r>
                  <w:t xml:space="preserve">All work Copyright © </w:t>
                </w:r>
                <w:r w:rsidR="00A07EF7">
                  <w:t>201</w:t>
                </w:r>
                <w:r w:rsidR="00A07EF7">
                  <w:rPr>
                    <w:rFonts w:eastAsia="맑은 고딕" w:hint="eastAsia"/>
                    <w:lang w:eastAsia="ko-KR"/>
                  </w:rPr>
                  <w:t>5</w:t>
                </w:r>
                <w:r w:rsidR="0090127E">
                  <w:t xml:space="preserve"> by </w:t>
                </w:r>
                <w:r w:rsidR="0090127E">
                  <w:rPr>
                    <w:rFonts w:eastAsia="맑은 고딕" w:hint="eastAsia"/>
                    <w:lang w:eastAsia="ko-KR"/>
                  </w:rPr>
                  <w:t>SYI</w:t>
                </w:r>
                <w:r>
                  <w:t xml:space="preserve"> Games.</w:t>
                </w:r>
              </w:p>
              <w:p w:rsidR="003E1D56" w:rsidRDefault="003E1D56">
                <w:pPr>
                  <w:pStyle w:val="a3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  <w:p w:rsidR="003E1D56" w:rsidRDefault="003E1D56">
                <w:pPr>
                  <w:pStyle w:val="a3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rFonts w:eastAsia="맑은 고딕"/>
                  <w:b/>
                  <w:bCs/>
                  <w:sz w:val="28"/>
                  <w:szCs w:val="28"/>
                  <w:u w:val="single"/>
                  <w:lang w:eastAsia="ko-KR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72892" w:rsidP="0090127E">
                    <w:pPr>
                      <w:pStyle w:val="a3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A72892">
                      <w:rPr>
                        <w:rFonts w:eastAsia="맑은 고딕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[</w:t>
                    </w:r>
                    <w:r w:rsidRPr="00A72892">
                      <w:rPr>
                        <w:rFonts w:eastAsia="맑은 고딕" w:hint="eastAsia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>Sangbeom Yi;</w:t>
                    </w:r>
                    <w:r w:rsidRPr="00A72892">
                      <w:rPr>
                        <w:rFonts w:eastAsia="맑은 고딕"/>
                        <w:b/>
                        <w:bCs/>
                        <w:sz w:val="28"/>
                        <w:szCs w:val="28"/>
                        <w:u w:val="single"/>
                        <w:lang w:eastAsia="ko-KR"/>
                      </w:rPr>
                      <w:t xml:space="preserve"> 300857600]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6A6995">
          <w:r>
            <w:rPr>
              <w:noProof/>
              <w:lang w:val="en-US"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4pt;margin-top:-465.7pt;width:185.3pt;height:80.25pt;z-index:251660288;visibility:visible;mso-width-percent:400;mso-width-percent:400;mso-width-relative:margin;mso-height-relative:margin;v-text-anchor:middle">
                <v:textbox style="mso-next-textbox:#Text Box 4">
                  <w:txbxContent>
                    <w:p w:rsidR="003E1D56" w:rsidRPr="00194B1D" w:rsidRDefault="004D3C8F" w:rsidP="004D3C8F">
                      <w:pPr>
                        <w:rPr>
                          <w:rFonts w:eastAsia="맑은 고딕"/>
                          <w:b/>
                          <w:sz w:val="28"/>
                          <w:szCs w:val="28"/>
                          <w:lang w:eastAsia="ko-KR"/>
                        </w:rPr>
                      </w:pPr>
                      <w:r>
                        <w:rPr>
                          <w:rFonts w:eastAsia="맑은 고딕" w:hint="eastAsia"/>
                          <w:b/>
                          <w:noProof/>
                          <w:sz w:val="28"/>
                          <w:szCs w:val="28"/>
                          <w:lang w:val="en-US" w:eastAsia="ja-JP"/>
                        </w:rPr>
                        <w:drawing>
                          <wp:inline distT="0" distB="0" distL="0" distR="0">
                            <wp:extent cx="2164715" cy="400050"/>
                            <wp:effectExtent l="19050" t="0" r="6985" b="0"/>
                            <wp:docPr id="2" name="図 1" descr="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4715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893B6B" w:rsidRDefault="00893B6B" w:rsidP="00893B6B">
                <w:pPr>
                  <w:pStyle w:val="a3"/>
                  <w:jc w:val="center"/>
                  <w:rPr>
                    <w:rFonts w:eastAsia="맑은 고딕"/>
                    <w:sz w:val="24"/>
                    <w:szCs w:val="24"/>
                    <w:lang w:eastAsia="ko-KR"/>
                  </w:rPr>
                </w:pPr>
                <w:r>
                  <w:rPr>
                    <w:rFonts w:eastAsia="맑은 고딕"/>
                    <w:sz w:val="24"/>
                    <w:szCs w:val="24"/>
                    <w:lang w:eastAsia="ko-KR"/>
                  </w:rPr>
                  <w:t>October 5, 2015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9A4D42" w:rsidP="009A4D42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E510C6" w:rsidRDefault="00E510C6" w:rsidP="00E510C6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/>
          <w:sz w:val="24"/>
          <w:szCs w:val="24"/>
          <w:lang w:eastAsia="ko-KR"/>
        </w:rPr>
        <w:br/>
      </w:r>
      <w:r w:rsidRPr="00463454">
        <w:rPr>
          <w:rFonts w:eastAsia="맑은 고딕" w:hint="eastAsia"/>
          <w:b/>
          <w:sz w:val="24"/>
          <w:szCs w:val="24"/>
          <w:lang w:eastAsia="ko-KR"/>
        </w:rPr>
        <w:t># GitHub</w:t>
      </w:r>
      <w:r w:rsidR="00945062">
        <w:rPr>
          <w:rFonts w:eastAsia="맑은 고딕" w:hint="eastAsia"/>
          <w:b/>
          <w:sz w:val="24"/>
          <w:szCs w:val="24"/>
          <w:lang w:eastAsia="ko-KR"/>
        </w:rPr>
        <w:t xml:space="preserve"> (it</w:t>
      </w:r>
      <w:r w:rsidR="00945062">
        <w:rPr>
          <w:rFonts w:eastAsia="맑은 고딕"/>
          <w:b/>
          <w:sz w:val="24"/>
          <w:szCs w:val="24"/>
          <w:lang w:eastAsia="ko-KR"/>
        </w:rPr>
        <w:t>’</w:t>
      </w:r>
      <w:r w:rsidR="00945062">
        <w:rPr>
          <w:rFonts w:eastAsia="맑은 고딕" w:hint="eastAsia"/>
          <w:b/>
          <w:sz w:val="24"/>
          <w:szCs w:val="24"/>
          <w:lang w:eastAsia="ko-KR"/>
        </w:rPr>
        <w:t>s more newest than eCentennial Dropbox)</w:t>
      </w:r>
      <w:r w:rsidR="00702A17">
        <w:rPr>
          <w:rFonts w:eastAsia="맑은 고딕"/>
          <w:b/>
          <w:sz w:val="24"/>
          <w:szCs w:val="24"/>
          <w:lang w:eastAsia="ko-KR"/>
        </w:rPr>
        <w:br/>
      </w:r>
      <w:r w:rsidR="009479D8" w:rsidRPr="009479D8">
        <w:rPr>
          <w:rFonts w:eastAsia="맑은 고딕"/>
          <w:sz w:val="24"/>
          <w:szCs w:val="24"/>
          <w:lang w:eastAsia="ko-KR"/>
        </w:rPr>
        <w:t>https://github.com/SeanSBYi/COMP305-Final-3DGame/</w:t>
      </w:r>
      <w:r>
        <w:rPr>
          <w:rFonts w:eastAsia="맑은 고딕"/>
          <w:sz w:val="24"/>
          <w:szCs w:val="24"/>
          <w:lang w:eastAsia="ko-KR"/>
        </w:rPr>
        <w:br/>
      </w:r>
    </w:p>
    <w:p w:rsidR="00E510C6" w:rsidRDefault="00E510C6" w:rsidP="009A4D4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945062" w:rsidRDefault="00E510C6" w:rsidP="00945062">
      <w:pPr>
        <w:wordWrap w:val="0"/>
        <w:jc w:val="right"/>
        <w:rPr>
          <w:rFonts w:eastAsia="맑은 고딕"/>
          <w:b/>
          <w:sz w:val="24"/>
          <w:szCs w:val="24"/>
          <w:lang w:eastAsia="ko-KR"/>
        </w:rPr>
      </w:pPr>
    </w:p>
    <w:p w:rsidR="00945062" w:rsidRDefault="00945062" w:rsidP="0094506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E510C6" w:rsidRDefault="00E510C6" w:rsidP="009A4D42">
      <w:pPr>
        <w:jc w:val="right"/>
        <w:rPr>
          <w:rFonts w:eastAsia="맑은 고딕"/>
          <w:sz w:val="24"/>
          <w:szCs w:val="24"/>
          <w:lang w:eastAsia="ko-KR"/>
        </w:rPr>
      </w:pPr>
    </w:p>
    <w:p w:rsidR="00E510C6" w:rsidRPr="00E510C6" w:rsidRDefault="009A4D42">
      <w:pPr>
        <w:rPr>
          <w:rFonts w:eastAsia="맑은 고딕"/>
          <w:b/>
          <w:sz w:val="24"/>
          <w:szCs w:val="24"/>
          <w:u w:val="single"/>
          <w:lang w:eastAsia="ko-KR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464A07" w:rsidRDefault="00464A07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--------------------------------------------------------------------------------</w:t>
      </w:r>
    </w:p>
    <w:p w:rsidR="006906CE" w:rsidRDefault="00464A07" w:rsidP="006906CE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All Source code has each version History</w:t>
      </w:r>
    </w:p>
    <w:tbl>
      <w:tblPr>
        <w:tblStyle w:val="ac"/>
        <w:tblW w:w="0" w:type="auto"/>
        <w:jc w:val="center"/>
        <w:tblLook w:val="04A0"/>
      </w:tblPr>
      <w:tblGrid>
        <w:gridCol w:w="8888"/>
      </w:tblGrid>
      <w:tr w:rsidR="006906CE" w:rsidTr="00AC79D9">
        <w:trPr>
          <w:jc w:val="center"/>
        </w:trPr>
        <w:tc>
          <w:tcPr>
            <w:tcW w:w="8888" w:type="dxa"/>
          </w:tcPr>
          <w:p w:rsidR="006906CE" w:rsidRDefault="00AF0B2F" w:rsidP="00AC79D9">
            <w:pPr>
              <w:jc w:val="center"/>
              <w:rPr>
                <w:rFonts w:eastAsia="맑은 고딕"/>
                <w:sz w:val="24"/>
                <w:szCs w:val="24"/>
                <w:lang w:eastAsia="ko-KR"/>
              </w:rPr>
            </w:pPr>
            <w:r w:rsidRPr="006A6995">
              <w:rPr>
                <w:rFonts w:eastAsia="맑은 고딕"/>
                <w:noProof/>
                <w:sz w:val="24"/>
                <w:szCs w:val="24"/>
                <w:lang w:val="en-US" w:eastAsia="ja-JP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2.05pt;height:248.75pt">
                  <v:imagedata r:id="rId13" o:title="Cap 2015-11-20 09-43-53-139"/>
                </v:shape>
              </w:pict>
            </w:r>
          </w:p>
        </w:tc>
      </w:tr>
      <w:tr w:rsidR="00AC79D9" w:rsidTr="00AC79D9">
        <w:trPr>
          <w:jc w:val="center"/>
        </w:trPr>
        <w:tc>
          <w:tcPr>
            <w:tcW w:w="8888" w:type="dxa"/>
          </w:tcPr>
          <w:p w:rsidR="00AC79D9" w:rsidRDefault="00AC79D9" w:rsidP="006906CE">
            <w:pPr>
              <w:jc w:val="center"/>
              <w:rPr>
                <w:rFonts w:eastAsia="맑은 고딕"/>
                <w:sz w:val="24"/>
                <w:szCs w:val="24"/>
                <w:lang w:eastAsia="ko-KR"/>
              </w:rPr>
            </w:pPr>
            <w:r>
              <w:rPr>
                <w:rFonts w:eastAsia="맑은 고딕" w:hint="eastAsia"/>
                <w:noProof/>
                <w:sz w:val="24"/>
                <w:szCs w:val="24"/>
                <w:lang w:val="en-US" w:eastAsia="ja-JP"/>
              </w:rPr>
              <w:drawing>
                <wp:inline distT="0" distB="0" distL="0" distR="0">
                  <wp:extent cx="3859530" cy="3170555"/>
                  <wp:effectExtent l="19050" t="0" r="7620" b="0"/>
                  <wp:docPr id="7" name="図 9" descr="C:\Users\SB.Y\AppData\Local\Microsoft\Windows\INetCache\Content.Word\Cap 2015-11-20 09-43-43-2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B.Y\AppData\Local\Microsoft\Windows\INetCache\Content.Word\Cap 2015-11-20 09-43-43-2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9530" cy="317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06CE" w:rsidRDefault="006906CE" w:rsidP="006906CE">
      <w:pPr>
        <w:ind w:right="120"/>
        <w:jc w:val="right"/>
        <w:rPr>
          <w:rFonts w:eastAsia="맑은 고딕"/>
          <w:sz w:val="24"/>
          <w:szCs w:val="24"/>
          <w:lang w:eastAsia="ko-KR"/>
        </w:rPr>
      </w:pPr>
    </w:p>
    <w:p w:rsidR="00464A07" w:rsidRDefault="00464A07" w:rsidP="006906CE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--------------------------------------------------------------------------------</w:t>
      </w:r>
    </w:p>
    <w:p w:rsidR="003024B2" w:rsidRDefault="003024B2" w:rsidP="00464A07">
      <w:pPr>
        <w:jc w:val="right"/>
        <w:rPr>
          <w:rFonts w:eastAsia="맑은 고딕"/>
          <w:sz w:val="24"/>
          <w:szCs w:val="24"/>
          <w:u w:val="single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lastRenderedPageBreak/>
        <w:t>Version 0.1.0</w:t>
      </w:r>
      <w:r w:rsidR="007A18DC"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 xml:space="preserve">Create default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Camera</w:t>
      </w:r>
      <w:r>
        <w:rPr>
          <w:rFonts w:eastAsia="맑은 고딕" w:hint="eastAsia"/>
          <w:sz w:val="24"/>
          <w:szCs w:val="24"/>
          <w:lang w:eastAsia="ko-KR"/>
        </w:rPr>
        <w:t xml:space="preserve">, </w:t>
      </w:r>
      <w:r w:rsidRPr="003024B2">
        <w:rPr>
          <w:rFonts w:eastAsia="맑은 고딕" w:hint="eastAsia"/>
          <w:sz w:val="24"/>
          <w:szCs w:val="24"/>
          <w:u w:val="single"/>
          <w:lang w:eastAsia="ko-KR"/>
        </w:rPr>
        <w:t>Player</w:t>
      </w:r>
      <w:r w:rsidR="00D8711E">
        <w:rPr>
          <w:rFonts w:eastAsia="맑은 고딕" w:hint="eastAsia"/>
          <w:sz w:val="24"/>
          <w:szCs w:val="24"/>
          <w:u w:val="single"/>
          <w:lang w:eastAsia="ko-KR"/>
        </w:rPr>
        <w:t>,</w:t>
      </w:r>
      <w:r w:rsidR="00D8711E" w:rsidRPr="00D8711E">
        <w:rPr>
          <w:rFonts w:eastAsia="맑은 고딕" w:hint="eastAsia"/>
          <w:sz w:val="24"/>
          <w:szCs w:val="24"/>
          <w:lang w:eastAsia="ko-KR"/>
        </w:rPr>
        <w:t xml:space="preserve"> </w:t>
      </w:r>
      <w:r w:rsidR="00D8711E">
        <w:rPr>
          <w:rFonts w:eastAsia="맑은 고딕" w:hint="eastAsia"/>
          <w:sz w:val="24"/>
          <w:szCs w:val="24"/>
          <w:u w:val="single"/>
          <w:lang w:eastAsia="ko-KR"/>
        </w:rPr>
        <w:t>Light</w:t>
      </w:r>
    </w:p>
    <w:p w:rsidR="003024B2" w:rsidRDefault="003024B2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 w:rsidRPr="007A18DC">
        <w:rPr>
          <w:rFonts w:eastAsia="맑은 고딕" w:hint="eastAsia"/>
          <w:sz w:val="24"/>
          <w:szCs w:val="24"/>
          <w:lang w:eastAsia="ko-KR"/>
        </w:rPr>
        <w:t>Ver</w:t>
      </w:r>
      <w:r w:rsidR="00AC79D9">
        <w:rPr>
          <w:rFonts w:eastAsia="맑은 고딕" w:hint="eastAsia"/>
          <w:sz w:val="24"/>
          <w:szCs w:val="24"/>
          <w:lang w:eastAsia="ko-KR"/>
        </w:rPr>
        <w:t>sion 0.1.1</w:t>
      </w:r>
      <w:r w:rsidR="007A18DC">
        <w:rPr>
          <w:rFonts w:eastAsia="맑은 고딕"/>
          <w:sz w:val="24"/>
          <w:szCs w:val="24"/>
          <w:lang w:eastAsia="ko-KR"/>
        </w:rPr>
        <w:br/>
      </w:r>
      <w:r w:rsidR="00D8711E">
        <w:rPr>
          <w:rFonts w:eastAsia="맑은 고딕" w:hint="eastAsia"/>
          <w:sz w:val="24"/>
          <w:szCs w:val="24"/>
          <w:lang w:eastAsia="ko-KR"/>
        </w:rPr>
        <w:t xml:space="preserve"> Create Terrain</w:t>
      </w:r>
    </w:p>
    <w:p w:rsidR="007A18DC" w:rsidRDefault="00AC79D9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0.1.2</w:t>
      </w:r>
      <w:r w:rsidR="007A18DC">
        <w:rPr>
          <w:rFonts w:eastAsia="맑은 고딕"/>
          <w:sz w:val="24"/>
          <w:szCs w:val="24"/>
          <w:lang w:eastAsia="ko-KR"/>
        </w:rPr>
        <w:br/>
      </w:r>
      <w:r w:rsidR="00D8711E">
        <w:rPr>
          <w:rFonts w:eastAsia="맑은 고딕" w:hint="eastAsia"/>
          <w:sz w:val="24"/>
          <w:szCs w:val="24"/>
          <w:lang w:eastAsia="ko-KR"/>
        </w:rPr>
        <w:t>Create Enemy, Animation and AI</w:t>
      </w:r>
    </w:p>
    <w:p w:rsidR="00EF7DA6" w:rsidRDefault="00EF7DA6" w:rsidP="007A18DC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0.1.3</w:t>
      </w:r>
      <w:r w:rsidR="00334B35">
        <w:rPr>
          <w:rFonts w:eastAsia="맑은 고딕"/>
          <w:sz w:val="24"/>
          <w:szCs w:val="24"/>
          <w:lang w:eastAsia="ko-KR"/>
        </w:rPr>
        <w:br/>
      </w:r>
      <w:r w:rsidR="00CF7856">
        <w:rPr>
          <w:rFonts w:eastAsia="맑은 고딕" w:hint="eastAsia"/>
          <w:sz w:val="24"/>
          <w:szCs w:val="24"/>
          <w:lang w:eastAsia="ko-KR"/>
        </w:rPr>
        <w:t>Player Animation, Player attack to Enemy, Enemy attack to Player</w:t>
      </w:r>
    </w:p>
    <w:p w:rsidR="00AE66F5" w:rsidRDefault="00EF7DA6" w:rsidP="004466FA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</w:t>
      </w:r>
      <w:r w:rsidR="00AE66F5">
        <w:rPr>
          <w:rFonts w:eastAsia="맑은 고딕" w:hint="eastAsia"/>
          <w:sz w:val="24"/>
          <w:szCs w:val="24"/>
          <w:lang w:eastAsia="ko-KR"/>
        </w:rPr>
        <w:t>6</w:t>
      </w:r>
      <w:r w:rsidR="008E3981">
        <w:rPr>
          <w:rFonts w:eastAsia="맑은 고딕" w:hint="eastAsia"/>
          <w:sz w:val="24"/>
          <w:szCs w:val="24"/>
          <w:lang w:eastAsia="ko-KR"/>
        </w:rPr>
        <w:br/>
      </w:r>
      <w:r w:rsidR="002C1C3B">
        <w:rPr>
          <w:rFonts w:eastAsia="맑은 고딕" w:hint="eastAsia"/>
          <w:sz w:val="24"/>
          <w:szCs w:val="24"/>
          <w:lang w:eastAsia="ko-KR"/>
        </w:rPr>
        <w:t>Game Flow (Title-&gt;Game-&gt;Game Over)</w:t>
      </w:r>
    </w:p>
    <w:p w:rsidR="004466FA" w:rsidRDefault="00AE66F5" w:rsidP="00AE66F5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 xml:space="preserve">Version 0.1.7 </w:t>
      </w:r>
      <w:r>
        <w:rPr>
          <w:rFonts w:eastAsia="맑은 고딕"/>
          <w:sz w:val="24"/>
          <w:szCs w:val="24"/>
          <w:lang w:eastAsia="ko-KR"/>
        </w:rPr>
        <w:br/>
      </w:r>
      <w:r>
        <w:rPr>
          <w:rFonts w:eastAsia="맑은 고딕" w:hint="eastAsia"/>
          <w:sz w:val="24"/>
          <w:szCs w:val="24"/>
          <w:lang w:eastAsia="ko-KR"/>
        </w:rPr>
        <w:t xml:space="preserve">Add attack Effect </w:t>
      </w:r>
      <w:r w:rsidR="00B16BC1">
        <w:rPr>
          <w:rFonts w:eastAsia="맑은 고딕"/>
          <w:sz w:val="24"/>
          <w:szCs w:val="24"/>
          <w:lang w:eastAsia="ko-KR"/>
        </w:rPr>
        <w:t xml:space="preserve"> </w:t>
      </w:r>
    </w:p>
    <w:p w:rsidR="009805F8" w:rsidRDefault="00B16BC1" w:rsidP="009805F8">
      <w:pPr>
        <w:wordWrap w:val="0"/>
        <w:jc w:val="right"/>
        <w:rPr>
          <w:rFonts w:eastAsia="맑은 고딕" w:hint="eastAsia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0.1.9</w:t>
      </w:r>
      <w:r w:rsidR="009805F8">
        <w:rPr>
          <w:rFonts w:eastAsia="맑은 고딕" w:hint="eastAsia"/>
          <w:sz w:val="24"/>
          <w:szCs w:val="24"/>
          <w:lang w:eastAsia="ko-KR"/>
        </w:rPr>
        <w:br/>
      </w:r>
      <w:r w:rsidR="00AC79D9">
        <w:rPr>
          <w:rFonts w:eastAsia="맑은 고딕" w:hint="eastAsia"/>
          <w:sz w:val="24"/>
          <w:szCs w:val="24"/>
          <w:lang w:eastAsia="ko-KR"/>
        </w:rPr>
        <w:t>Stage 1 Basic Stage</w:t>
      </w:r>
    </w:p>
    <w:p w:rsidR="00AF0B2F" w:rsidRDefault="00AF0B2F" w:rsidP="00AF0B2F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0.2.0</w:t>
      </w:r>
      <w:r>
        <w:rPr>
          <w:rFonts w:eastAsia="맑은 고딕" w:hint="eastAsia"/>
          <w:sz w:val="24"/>
          <w:szCs w:val="24"/>
          <w:lang w:eastAsia="ko-KR"/>
        </w:rPr>
        <w:br/>
        <w:t>New Scene (Town)</w:t>
      </w:r>
    </w:p>
    <w:p w:rsidR="00AF0B2F" w:rsidRDefault="00AF0B2F" w:rsidP="00AF0B2F">
      <w:pPr>
        <w:wordWrap w:val="0"/>
        <w:jc w:val="right"/>
        <w:rPr>
          <w:rFonts w:eastAsia="맑은 고딕" w:hint="eastAsia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0.2.1</w:t>
      </w:r>
      <w:r>
        <w:rPr>
          <w:rFonts w:eastAsia="맑은 고딕" w:hint="eastAsia"/>
          <w:sz w:val="24"/>
          <w:szCs w:val="24"/>
          <w:lang w:eastAsia="ko-KR"/>
        </w:rPr>
        <w:br/>
        <w:t>Add UI (Player Score, Player HP)</w:t>
      </w:r>
    </w:p>
    <w:p w:rsidR="00AF0B2F" w:rsidRDefault="00AF0B2F" w:rsidP="00AF0B2F">
      <w:pPr>
        <w:wordWrap w:val="0"/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Version 0.2.2</w:t>
      </w:r>
      <w:r>
        <w:rPr>
          <w:rFonts w:eastAsia="맑은 고딕" w:hint="eastAsia"/>
          <w:sz w:val="24"/>
          <w:szCs w:val="24"/>
          <w:lang w:eastAsia="ko-KR"/>
        </w:rPr>
        <w:br/>
        <w:t>Drop Item</w:t>
      </w:r>
    </w:p>
    <w:p w:rsidR="00464A07" w:rsidRPr="007A18DC" w:rsidRDefault="00464A07" w:rsidP="00464A07">
      <w:pPr>
        <w:jc w:val="right"/>
        <w:rPr>
          <w:rFonts w:eastAsia="맑은 고딕"/>
          <w:sz w:val="24"/>
          <w:szCs w:val="24"/>
          <w:lang w:eastAsia="ko-KR"/>
        </w:rPr>
      </w:pPr>
      <w:r>
        <w:rPr>
          <w:rFonts w:eastAsia="맑은 고딕" w:hint="eastAsia"/>
          <w:sz w:val="24"/>
          <w:szCs w:val="24"/>
          <w:lang w:eastAsia="ko-KR"/>
        </w:rPr>
        <w:t>-----------------------------------------------------------------------------------------</w:t>
      </w:r>
    </w:p>
    <w:p w:rsidR="009A4D42" w:rsidRPr="00464A07" w:rsidRDefault="009A4D42">
      <w:pPr>
        <w:rPr>
          <w:rFonts w:eastAsia="맑은 고딕"/>
          <w:sz w:val="24"/>
          <w:szCs w:val="24"/>
          <w:lang w:eastAsia="ko-KR"/>
        </w:rPr>
      </w:pPr>
      <w:r>
        <w:rPr>
          <w:sz w:val="24"/>
          <w:szCs w:val="24"/>
        </w:rPr>
        <w:br w:type="page"/>
      </w:r>
    </w:p>
    <w:p w:rsidR="00BF4089" w:rsidRDefault="009F6693" w:rsidP="00BF408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52497D" w:rsidRDefault="0011690F" w:rsidP="0052497D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sz w:val="24"/>
          <w:szCs w:val="24"/>
          <w:lang w:eastAsia="ko-KR"/>
        </w:rPr>
        <w:t>K</w:t>
      </w:r>
      <w:r w:rsidR="0052497D">
        <w:rPr>
          <w:rFonts w:eastAsia="맑은 고딕" w:hint="eastAsia"/>
          <w:i/>
          <w:sz w:val="24"/>
          <w:szCs w:val="24"/>
          <w:lang w:eastAsia="ko-KR"/>
        </w:rPr>
        <w:t>il</w:t>
      </w:r>
      <w:r w:rsidR="008E0FFC">
        <w:rPr>
          <w:rFonts w:eastAsia="맑은 고딕" w:hint="eastAsia"/>
          <w:i/>
          <w:sz w:val="24"/>
          <w:szCs w:val="24"/>
          <w:lang w:eastAsia="ko-KR"/>
        </w:rPr>
        <w:t>l</w:t>
      </w:r>
      <w:r>
        <w:rPr>
          <w:rFonts w:eastAsia="맑은 고딕" w:hint="eastAsia"/>
          <w:i/>
          <w:sz w:val="24"/>
          <w:szCs w:val="24"/>
          <w:lang w:eastAsia="ko-KR"/>
        </w:rPr>
        <w:t xml:space="preserve"> the Enemy</w:t>
      </w:r>
      <w:r w:rsidR="0052497D">
        <w:rPr>
          <w:rFonts w:eastAsia="맑은 고딕" w:hint="eastAsia"/>
          <w:i/>
          <w:sz w:val="24"/>
          <w:szCs w:val="24"/>
          <w:lang w:eastAsia="ko-KR"/>
        </w:rPr>
        <w:t xml:space="preserve">. Player </w:t>
      </w:r>
      <w:r>
        <w:rPr>
          <w:rFonts w:eastAsia="맑은 고딕" w:hint="eastAsia"/>
          <w:i/>
          <w:sz w:val="24"/>
          <w:szCs w:val="24"/>
          <w:lang w:eastAsia="ko-KR"/>
        </w:rPr>
        <w:t>has</w:t>
      </w:r>
      <w:r w:rsidR="0052497D">
        <w:rPr>
          <w:rFonts w:eastAsia="맑은 고딕" w:hint="eastAsia"/>
          <w:i/>
          <w:sz w:val="24"/>
          <w:szCs w:val="24"/>
          <w:lang w:eastAsia="ko-KR"/>
        </w:rPr>
        <w:t xml:space="preserve"> to </w:t>
      </w:r>
      <w:r w:rsidR="00B27123">
        <w:rPr>
          <w:rFonts w:eastAsia="맑은 고딕" w:hint="eastAsia"/>
          <w:i/>
          <w:sz w:val="24"/>
          <w:szCs w:val="24"/>
          <w:lang w:eastAsia="ko-KR"/>
        </w:rPr>
        <w:t xml:space="preserve">get the </w:t>
      </w:r>
      <w:r w:rsidR="00B27123" w:rsidRPr="0052497D">
        <w:rPr>
          <w:rFonts w:eastAsia="맑은 고딕" w:hint="eastAsia"/>
          <w:i/>
          <w:sz w:val="24"/>
          <w:szCs w:val="24"/>
          <w:lang w:eastAsia="ko-KR"/>
        </w:rPr>
        <w:t>high score!</w:t>
      </w:r>
      <w:r w:rsidR="00027015" w:rsidRPr="0052497D">
        <w:rPr>
          <w:b/>
          <w:sz w:val="24"/>
          <w:szCs w:val="24"/>
        </w:rPr>
        <w:t xml:space="preserve">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027015" w:rsidRDefault="00804C02" w:rsidP="00686D0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Hit</w:t>
      </w:r>
      <w:r w:rsidR="000D02FB">
        <w:rPr>
          <w:rFonts w:eastAsia="맑은 고딕" w:hint="eastAsia"/>
          <w:i/>
          <w:sz w:val="24"/>
          <w:szCs w:val="24"/>
          <w:lang w:eastAsia="ko-KR"/>
        </w:rPr>
        <w:t xml:space="preserve"> and </w:t>
      </w:r>
      <w:r w:rsidR="009469D7">
        <w:rPr>
          <w:rFonts w:eastAsia="맑은 고딕" w:hint="eastAsia"/>
          <w:i/>
          <w:sz w:val="24"/>
          <w:szCs w:val="24"/>
          <w:lang w:eastAsia="ko-KR"/>
        </w:rPr>
        <w:t>K</w:t>
      </w:r>
      <w:r w:rsidR="00542132">
        <w:rPr>
          <w:rFonts w:eastAsia="맑은 고딕" w:hint="eastAsia"/>
          <w:i/>
          <w:sz w:val="24"/>
          <w:szCs w:val="24"/>
          <w:lang w:eastAsia="ko-KR"/>
        </w:rPr>
        <w:t>ill</w:t>
      </w:r>
      <w:r w:rsidR="000D02FB">
        <w:rPr>
          <w:rFonts w:eastAsia="맑은 고딕" w:hint="eastAsia"/>
          <w:i/>
          <w:sz w:val="24"/>
          <w:szCs w:val="24"/>
          <w:lang w:eastAsia="ko-KR"/>
        </w:rPr>
        <w:t xml:space="preserve"> the enemy.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a7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A35EE1" w:rsidRDefault="009469D7" w:rsidP="00BF4089">
      <w:pPr>
        <w:pStyle w:val="a7"/>
        <w:rPr>
          <w:i/>
          <w:sz w:val="24"/>
          <w:szCs w:val="24"/>
          <w:lang w:eastAsia="ja-JP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3D </w:t>
      </w:r>
      <w:r w:rsidR="00103212">
        <w:rPr>
          <w:rFonts w:eastAsia="맑은 고딕" w:hint="eastAsia"/>
          <w:i/>
          <w:sz w:val="24"/>
          <w:szCs w:val="24"/>
          <w:lang w:eastAsia="ko-KR"/>
        </w:rPr>
        <w:t>3rd</w:t>
      </w:r>
      <w:r>
        <w:rPr>
          <w:rFonts w:eastAsia="맑은 고딕" w:hint="eastAsia"/>
          <w:i/>
          <w:sz w:val="24"/>
          <w:szCs w:val="24"/>
          <w:lang w:eastAsia="ko-KR"/>
        </w:rPr>
        <w:t xml:space="preserve"> Person</w:t>
      </w:r>
      <w:r w:rsidR="00103212">
        <w:rPr>
          <w:rFonts w:eastAsia="맑은 고딕" w:hint="eastAsia"/>
          <w:i/>
          <w:sz w:val="24"/>
          <w:szCs w:val="24"/>
          <w:lang w:eastAsia="ko-KR"/>
        </w:rPr>
        <w:t xml:space="preserve"> Action Game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773C5D" w:rsidRDefault="009F6693" w:rsidP="00413DBE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2D22C1" w:rsidRDefault="009469D7" w:rsidP="009469D7">
      <w:pPr>
        <w:ind w:firstLineChars="295" w:firstLine="708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1251610" cy="1260339"/>
            <wp:effectExtent l="19050" t="0" r="5690" b="0"/>
            <wp:docPr id="23" name="図 23" descr="C:\Users\SB.Y\AppData\Local\Microsoft\Windows\INetCache\Content.Word\Mouse_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B.Y\AppData\Local\Microsoft\Windows\INetCache\Content.Word\Mouse_layout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379" cy="1260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44B" w:rsidRDefault="002D22C1" w:rsidP="000F244B">
      <w:pPr>
        <w:pStyle w:val="a7"/>
        <w:numPr>
          <w:ilvl w:val="0"/>
          <w:numId w:val="2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Left </w:t>
      </w:r>
      <w:r w:rsidR="00A13413">
        <w:rPr>
          <w:rFonts w:eastAsia="맑은 고딕" w:hint="eastAsia"/>
          <w:i/>
          <w:sz w:val="24"/>
          <w:szCs w:val="24"/>
          <w:lang w:eastAsia="ko-KR"/>
        </w:rPr>
        <w:t xml:space="preserve">Mouse : </w:t>
      </w:r>
      <w:r w:rsidR="000F244B">
        <w:rPr>
          <w:rFonts w:eastAsia="맑은 고딕" w:hint="eastAsia"/>
          <w:i/>
          <w:sz w:val="24"/>
          <w:szCs w:val="24"/>
          <w:lang w:eastAsia="ko-KR"/>
        </w:rPr>
        <w:t>Moving, Attack the Enemy</w:t>
      </w:r>
    </w:p>
    <w:p w:rsidR="00C6471C" w:rsidRPr="002063F1" w:rsidRDefault="000F244B" w:rsidP="00686D09">
      <w:pPr>
        <w:pStyle w:val="a7"/>
        <w:numPr>
          <w:ilvl w:val="0"/>
          <w:numId w:val="2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Left Mouse Click+Move : Moving Camera View</w:t>
      </w:r>
    </w:p>
    <w:p w:rsidR="007C2AC2" w:rsidRPr="00A034F4" w:rsidRDefault="007C2AC2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Pr="00C6471C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AF0B2F" w:rsidRDefault="00AF0B2F" w:rsidP="00C6471C">
      <w:pPr>
        <w:pStyle w:val="a7"/>
        <w:rPr>
          <w:rFonts w:eastAsia="맑은 고딕" w:hint="eastAsia"/>
          <w:b/>
          <w:sz w:val="24"/>
          <w:szCs w:val="24"/>
          <w:lang w:eastAsia="ko-KR"/>
        </w:rPr>
      </w:pPr>
    </w:p>
    <w:p w:rsidR="00AF0B2F" w:rsidRDefault="00AF0B2F" w:rsidP="00AF0B2F">
      <w:pPr>
        <w:pStyle w:val="a7"/>
        <w:jc w:val="center"/>
        <w:rPr>
          <w:rFonts w:eastAsia="맑은 고딕" w:hint="eastAsia"/>
          <w:b/>
          <w:sz w:val="24"/>
          <w:szCs w:val="24"/>
          <w:lang w:eastAsia="ko-KR"/>
        </w:rPr>
      </w:pPr>
      <w:r>
        <w:rPr>
          <w:rFonts w:eastAsia="맑은 고딕" w:hint="eastAsia"/>
          <w:b/>
          <w:sz w:val="24"/>
          <w:szCs w:val="24"/>
          <w:lang w:eastAsia="ko-KR"/>
        </w:rPr>
        <w:pict>
          <v:shape id="_x0000_i1026" type="#_x0000_t75" style="width:254.35pt;height:88.85pt">
            <v:imagedata r:id="rId16" o:title="Cap 2015-12-18 21-36-12-774"/>
          </v:shape>
        </w:pict>
      </w:r>
      <w:r>
        <w:rPr>
          <w:rFonts w:eastAsia="맑은 고딕"/>
          <w:b/>
          <w:sz w:val="24"/>
          <w:szCs w:val="24"/>
          <w:lang w:eastAsia="ko-KR"/>
        </w:rPr>
        <w:br/>
      </w:r>
      <w:r w:rsidRPr="00AF0B2F">
        <w:rPr>
          <w:rFonts w:eastAsia="맑은 고딕" w:hint="eastAsia"/>
          <w:sz w:val="24"/>
          <w:szCs w:val="24"/>
          <w:lang w:eastAsia="ko-KR"/>
        </w:rPr>
        <w:t>[</w:t>
      </w:r>
      <w:r>
        <w:rPr>
          <w:rFonts w:eastAsia="맑은 고딕" w:hint="eastAsia"/>
          <w:sz w:val="24"/>
          <w:szCs w:val="24"/>
          <w:lang w:eastAsia="ko-KR"/>
        </w:rPr>
        <w:t>UI]</w:t>
      </w:r>
      <w:r>
        <w:rPr>
          <w:rFonts w:eastAsia="맑은 고딕" w:hint="eastAsia"/>
          <w:sz w:val="24"/>
          <w:szCs w:val="24"/>
          <w:lang w:eastAsia="ko-KR"/>
        </w:rPr>
        <w:br/>
        <w:t>If timer is 0, game over.</w:t>
      </w:r>
    </w:p>
    <w:p w:rsidR="00AF0B2F" w:rsidRPr="00AF0B2F" w:rsidRDefault="00AF0B2F" w:rsidP="00C6471C">
      <w:pPr>
        <w:pStyle w:val="a7"/>
        <w:rPr>
          <w:rFonts w:eastAsia="맑은 고딕" w:hint="eastAsia"/>
          <w:b/>
          <w:sz w:val="24"/>
          <w:szCs w:val="24"/>
          <w:lang w:eastAsia="ko-KR"/>
        </w:rPr>
      </w:pPr>
    </w:p>
    <w:p w:rsidR="00413DBE" w:rsidRDefault="00CE2E0B" w:rsidP="00A35EE1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noProof/>
          <w:sz w:val="24"/>
          <w:szCs w:val="24"/>
          <w:lang w:val="en-US" w:eastAsia="ja-JP"/>
        </w:rPr>
        <w:lastRenderedPageBreak/>
        <w:drawing>
          <wp:inline distT="0" distB="0" distL="0" distR="0">
            <wp:extent cx="2890404" cy="1401597"/>
            <wp:effectExtent l="19050" t="0" r="5196" b="0"/>
            <wp:docPr id="8" name="図 7" descr="Cap 2015-12-04 23-07-54-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3-07-54-819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932" cy="14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DBE" w:rsidRDefault="00CE2E0B" w:rsidP="00A35EE1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[Hit Effect</w:t>
      </w:r>
      <w:r w:rsidR="005B0AC3">
        <w:rPr>
          <w:rFonts w:eastAsia="맑은 고딕" w:hint="eastAsia"/>
          <w:i/>
          <w:sz w:val="24"/>
          <w:szCs w:val="24"/>
          <w:lang w:eastAsia="ko-KR"/>
        </w:rPr>
        <w:t xml:space="preserve"> (When Enemy hits)</w:t>
      </w:r>
      <w:r>
        <w:rPr>
          <w:rFonts w:eastAsia="맑은 고딕" w:hint="eastAsia"/>
          <w:i/>
          <w:sz w:val="24"/>
          <w:szCs w:val="24"/>
          <w:lang w:eastAsia="ko-KR"/>
        </w:rPr>
        <w:t>]</w:t>
      </w:r>
    </w:p>
    <w:p w:rsidR="002063F1" w:rsidRDefault="002063F1" w:rsidP="00A35EE1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</w:p>
    <w:p w:rsidR="00413DBE" w:rsidRDefault="00413DBE" w:rsidP="00A35EE1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4042311" cy="2938584"/>
            <wp:effectExtent l="19050" t="0" r="0" b="0"/>
            <wp:docPr id="3" name="図 2" descr="Cap 2015-12-04 22-32-04-3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2-32-04-346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578" cy="294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E1" w:rsidRDefault="00413DBE" w:rsidP="00A35EE1">
      <w:pPr>
        <w:pStyle w:val="a7"/>
        <w:jc w:val="center"/>
        <w:rPr>
          <w:i/>
          <w:sz w:val="24"/>
          <w:szCs w:val="24"/>
          <w:lang w:eastAsia="ja-JP"/>
        </w:rPr>
      </w:pPr>
      <w:r>
        <w:rPr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3947308" cy="2869521"/>
            <wp:effectExtent l="19050" t="0" r="0" b="0"/>
            <wp:docPr id="4" name="図 3" descr="Cap 2015-12-04 22-32-12-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2-32-12-253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0499" cy="287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328" w:rsidRPr="00413DBE" w:rsidRDefault="00A35EE1" w:rsidP="00413DBE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hint="eastAsia"/>
          <w:i/>
          <w:sz w:val="24"/>
          <w:szCs w:val="24"/>
          <w:lang w:eastAsia="ja-JP"/>
        </w:rPr>
        <w:t>[</w:t>
      </w:r>
      <w:r w:rsidR="00E338C6">
        <w:rPr>
          <w:rFonts w:eastAsia="맑은 고딕" w:hint="eastAsia"/>
          <w:i/>
          <w:sz w:val="24"/>
          <w:szCs w:val="24"/>
          <w:lang w:eastAsia="ko-KR"/>
        </w:rPr>
        <w:t>Game Over, Clear</w:t>
      </w:r>
      <w:r>
        <w:rPr>
          <w:rFonts w:hint="eastAsia"/>
          <w:i/>
          <w:sz w:val="24"/>
          <w:szCs w:val="24"/>
          <w:lang w:eastAsia="ja-JP"/>
        </w:rPr>
        <w:t>]</w:t>
      </w:r>
    </w:p>
    <w:p w:rsidR="00362328" w:rsidRPr="00362328" w:rsidRDefault="00362328" w:rsidP="00A35EE1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E768C6" w:rsidRDefault="009F6693" w:rsidP="00E768C6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  <w:r w:rsidR="00E768C6">
        <w:rPr>
          <w:rFonts w:eastAsia="맑은 고딕" w:hint="eastAsia"/>
          <w:b/>
          <w:sz w:val="24"/>
          <w:szCs w:val="24"/>
          <w:lang w:eastAsia="ko-KR"/>
        </w:rPr>
        <w:t xml:space="preserve">, </w:t>
      </w:r>
      <w:r w:rsidR="00E768C6" w:rsidRPr="008C6B2D">
        <w:rPr>
          <w:b/>
          <w:sz w:val="24"/>
          <w:szCs w:val="24"/>
        </w:rPr>
        <w:t xml:space="preserve">Levels </w:t>
      </w:r>
    </w:p>
    <w:p w:rsidR="00686D09" w:rsidRDefault="004742C3" w:rsidP="004742C3">
      <w:pPr>
        <w:jc w:val="center"/>
        <w:rPr>
          <w:rFonts w:eastAsia="맑은 고딕" w:hint="eastAsia"/>
          <w:b/>
          <w:sz w:val="24"/>
          <w:szCs w:val="24"/>
          <w:lang w:eastAsia="ko-KR"/>
        </w:rPr>
      </w:pPr>
      <w:r>
        <w:rPr>
          <w:rFonts w:eastAsia="맑은 고딕" w:hint="eastAsia"/>
          <w:b/>
          <w:sz w:val="24"/>
          <w:szCs w:val="24"/>
          <w:lang w:eastAsia="ko-KR"/>
        </w:rPr>
        <w:pict>
          <v:shape id="_x0000_i1027" type="#_x0000_t75" style="width:280.5pt;height:326.35pt">
            <v:imagedata r:id="rId20" o:title="Cap 2015-12-18 21-39-12-939"/>
          </v:shape>
        </w:pict>
      </w:r>
    </w:p>
    <w:p w:rsidR="004742C3" w:rsidRDefault="004742C3" w:rsidP="00686D09">
      <w:pPr>
        <w:rPr>
          <w:rFonts w:eastAsia="맑은 고딕" w:hint="eastAsia"/>
          <w:b/>
          <w:sz w:val="24"/>
          <w:szCs w:val="24"/>
          <w:lang w:eastAsia="ko-KR"/>
        </w:rPr>
      </w:pPr>
    </w:p>
    <w:p w:rsidR="004742C3" w:rsidRDefault="004742C3" w:rsidP="00686D09">
      <w:pPr>
        <w:rPr>
          <w:rFonts w:eastAsia="맑은 고딕" w:hint="eastAsia"/>
          <w:b/>
          <w:sz w:val="24"/>
          <w:szCs w:val="24"/>
          <w:lang w:eastAsia="ko-KR"/>
        </w:rPr>
      </w:pPr>
    </w:p>
    <w:p w:rsidR="004742C3" w:rsidRDefault="004742C3" w:rsidP="00686D09">
      <w:pPr>
        <w:rPr>
          <w:rFonts w:eastAsia="맑은 고딕" w:hint="eastAsia"/>
          <w:b/>
          <w:sz w:val="24"/>
          <w:szCs w:val="24"/>
          <w:lang w:eastAsia="ko-KR"/>
        </w:rPr>
      </w:pPr>
    </w:p>
    <w:p w:rsidR="004742C3" w:rsidRDefault="004742C3" w:rsidP="00686D09">
      <w:pPr>
        <w:rPr>
          <w:rFonts w:eastAsia="맑은 고딕" w:hint="eastAsia"/>
          <w:b/>
          <w:sz w:val="24"/>
          <w:szCs w:val="24"/>
          <w:lang w:eastAsia="ko-KR"/>
        </w:rPr>
      </w:pPr>
    </w:p>
    <w:p w:rsidR="004742C3" w:rsidRDefault="004742C3" w:rsidP="00686D09">
      <w:pPr>
        <w:rPr>
          <w:rFonts w:eastAsia="맑은 고딕" w:hint="eastAsia"/>
          <w:b/>
          <w:sz w:val="24"/>
          <w:szCs w:val="24"/>
          <w:lang w:eastAsia="ko-KR"/>
        </w:rPr>
      </w:pPr>
    </w:p>
    <w:p w:rsidR="004742C3" w:rsidRDefault="004742C3" w:rsidP="00686D09">
      <w:pPr>
        <w:rPr>
          <w:rFonts w:eastAsia="맑은 고딕" w:hint="eastAsia"/>
          <w:b/>
          <w:sz w:val="24"/>
          <w:szCs w:val="24"/>
          <w:lang w:eastAsia="ko-KR"/>
        </w:rPr>
      </w:pPr>
    </w:p>
    <w:p w:rsidR="004742C3" w:rsidRDefault="004742C3" w:rsidP="00686D09">
      <w:pPr>
        <w:rPr>
          <w:rFonts w:eastAsia="맑은 고딕" w:hint="eastAsia"/>
          <w:b/>
          <w:sz w:val="24"/>
          <w:szCs w:val="24"/>
          <w:lang w:eastAsia="ko-KR"/>
        </w:rPr>
      </w:pPr>
    </w:p>
    <w:p w:rsidR="004742C3" w:rsidRDefault="004742C3" w:rsidP="00686D09">
      <w:pPr>
        <w:rPr>
          <w:rFonts w:eastAsia="맑은 고딕" w:hint="eastAsia"/>
          <w:b/>
          <w:sz w:val="24"/>
          <w:szCs w:val="24"/>
          <w:lang w:eastAsia="ko-KR"/>
        </w:rPr>
      </w:pPr>
    </w:p>
    <w:p w:rsidR="004742C3" w:rsidRPr="00552D52" w:rsidRDefault="004742C3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Pr="00552D52" w:rsidRDefault="009F6693" w:rsidP="00552D52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Enemies</w:t>
      </w:r>
      <w:r w:rsidR="00552D52">
        <w:rPr>
          <w:rFonts w:eastAsia="맑은 고딕" w:hint="eastAsia"/>
          <w:b/>
          <w:sz w:val="24"/>
          <w:szCs w:val="24"/>
          <w:lang w:eastAsia="ko-KR"/>
        </w:rPr>
        <w:t xml:space="preserve">, </w:t>
      </w:r>
      <w:r w:rsidR="00552D52" w:rsidRPr="008C6B2D">
        <w:rPr>
          <w:b/>
          <w:sz w:val="24"/>
          <w:szCs w:val="24"/>
        </w:rPr>
        <w:t>Non-player Characters</w:t>
      </w:r>
    </w:p>
    <w:p w:rsidR="00552D52" w:rsidRDefault="00E8120C" w:rsidP="00E8120C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All enemies follow the player and hit the player.</w:t>
      </w:r>
    </w:p>
    <w:p w:rsidR="002063F1" w:rsidRDefault="002063F1" w:rsidP="00C50532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3691861" cy="2683823"/>
            <wp:effectExtent l="19050" t="0" r="3839" b="0"/>
            <wp:docPr id="5" name="図 4" descr="Cap 2015-12-04 23-00-16-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3-00-16-85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4848" cy="26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F1" w:rsidRDefault="002063F1" w:rsidP="00C50532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[Boss Enemy]</w:t>
      </w:r>
    </w:p>
    <w:p w:rsidR="00C50532" w:rsidRDefault="002063F1" w:rsidP="00C50532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/>
          <w:i/>
          <w:noProof/>
          <w:sz w:val="24"/>
          <w:szCs w:val="24"/>
          <w:lang w:val="en-US" w:eastAsia="ja-JP"/>
        </w:rPr>
        <w:drawing>
          <wp:inline distT="0" distB="0" distL="0" distR="0">
            <wp:extent cx="3733552" cy="2714130"/>
            <wp:effectExtent l="19050" t="0" r="248" b="0"/>
            <wp:docPr id="6" name="図 5" descr="Cap 2015-12-04 23-01-02-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 2015-12-04 23-01-02-547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571" cy="27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32" w:rsidRPr="00552D52" w:rsidRDefault="00C50532" w:rsidP="00C50532">
      <w:pPr>
        <w:pStyle w:val="a7"/>
        <w:jc w:val="center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 [Normal Enemy]</w:t>
      </w:r>
    </w:p>
    <w:p w:rsidR="00686D09" w:rsidRPr="009B7F09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Default="003E6CF2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Attack Up!</w:t>
      </w:r>
    </w:p>
    <w:p w:rsidR="002C1CB5" w:rsidRDefault="002C1CB5" w:rsidP="002C1CB5">
      <w:pPr>
        <w:pStyle w:val="a7"/>
        <w:numPr>
          <w:ilvl w:val="0"/>
          <w:numId w:val="3"/>
        </w:numPr>
        <w:rPr>
          <w:rFonts w:eastAsia="맑은 고딕" w:hint="eastAsia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HP Recover</w:t>
      </w:r>
    </w:p>
    <w:p w:rsidR="003E6CF2" w:rsidRDefault="003E6CF2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Shield (not yet)</w:t>
      </w:r>
    </w:p>
    <w:p w:rsidR="0055486B" w:rsidRPr="002C1CB5" w:rsidRDefault="0055486B" w:rsidP="002C1CB5">
      <w:pPr>
        <w:pStyle w:val="a7"/>
        <w:numPr>
          <w:ilvl w:val="0"/>
          <w:numId w:val="3"/>
        </w:num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Double Score</w:t>
      </w:r>
      <w:r w:rsidR="003E6CF2">
        <w:rPr>
          <w:rFonts w:eastAsia="맑은 고딕" w:hint="eastAsia"/>
          <w:i/>
          <w:sz w:val="24"/>
          <w:szCs w:val="24"/>
          <w:lang w:eastAsia="ko-KR"/>
        </w:rPr>
        <w:t xml:space="preserve"> (not yet)</w:t>
      </w:r>
    </w:p>
    <w:p w:rsidR="00686D09" w:rsidRPr="00F55865" w:rsidRDefault="00686D09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686D09" w:rsidRPr="00704AA4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lastRenderedPageBreak/>
        <w:t>Scoring</w:t>
      </w:r>
    </w:p>
    <w:p w:rsidR="00704AA4" w:rsidRPr="005C2F0F" w:rsidRDefault="0055486B" w:rsidP="0055486B">
      <w:pPr>
        <w:pStyle w:val="a7"/>
        <w:rPr>
          <w:b/>
          <w:sz w:val="24"/>
          <w:szCs w:val="24"/>
        </w:rPr>
      </w:pPr>
      <w:r>
        <w:rPr>
          <w:rFonts w:eastAsia="맑은 고딕" w:hint="eastAsia"/>
          <w:i/>
          <w:sz w:val="24"/>
          <w:szCs w:val="24"/>
          <w:lang w:eastAsia="ko-KR"/>
        </w:rPr>
        <w:t>E</w:t>
      </w:r>
      <w:r w:rsidR="00CD7D08">
        <w:rPr>
          <w:rFonts w:eastAsia="맑은 고딕" w:hint="eastAsia"/>
          <w:i/>
          <w:sz w:val="24"/>
          <w:szCs w:val="24"/>
          <w:lang w:eastAsia="ko-KR"/>
        </w:rPr>
        <w:t>nemy : 1</w:t>
      </w:r>
      <w:r w:rsidR="00704AA4">
        <w:rPr>
          <w:rFonts w:eastAsia="맑은 고딕" w:hint="eastAsia"/>
          <w:i/>
          <w:sz w:val="24"/>
          <w:szCs w:val="24"/>
          <w:lang w:eastAsia="ko-KR"/>
        </w:rPr>
        <w:t>0 point</w:t>
      </w:r>
    </w:p>
    <w:p w:rsidR="00457F4D" w:rsidRPr="00457F4D" w:rsidRDefault="00457F4D" w:rsidP="00686D09">
      <w:pPr>
        <w:rPr>
          <w:rFonts w:eastAsia="맑은 고딕"/>
          <w:b/>
          <w:sz w:val="24"/>
          <w:szCs w:val="24"/>
          <w:lang w:eastAsia="ko-KR"/>
        </w:rPr>
      </w:pPr>
    </w:p>
    <w:p w:rsidR="009F6693" w:rsidRDefault="009F6693" w:rsidP="00686D09">
      <w:pPr>
        <w:pStyle w:val="a7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3117B5" w:rsidRPr="009B7F09" w:rsidRDefault="003117B5" w:rsidP="009B7F09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Various Player</w:t>
      </w:r>
      <w:r>
        <w:rPr>
          <w:rFonts w:eastAsia="맑은 고딕"/>
          <w:i/>
          <w:sz w:val="24"/>
          <w:szCs w:val="24"/>
          <w:lang w:eastAsia="ko-KR"/>
        </w:rPr>
        <w:t>’</w:t>
      </w:r>
      <w:r>
        <w:rPr>
          <w:rFonts w:eastAsia="맑은 고딕" w:hint="eastAsia"/>
          <w:i/>
          <w:sz w:val="24"/>
          <w:szCs w:val="24"/>
          <w:lang w:eastAsia="ko-KR"/>
        </w:rPr>
        <w:t>s Weapon</w:t>
      </w:r>
    </w:p>
    <w:p w:rsidR="005C2F0F" w:rsidRDefault="006B69A7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>Various Type of Enemy</w:t>
      </w:r>
    </w:p>
    <w:p w:rsidR="006B69A7" w:rsidRDefault="006B69A7" w:rsidP="005C2F0F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 xml:space="preserve">New Design and Animation </w:t>
      </w:r>
    </w:p>
    <w:p w:rsidR="003C4FD8" w:rsidRPr="00C3544C" w:rsidRDefault="009B7F09" w:rsidP="00C3544C">
      <w:pPr>
        <w:pStyle w:val="a7"/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 xml:space="preserve">Various </w:t>
      </w:r>
      <w:r w:rsidR="00C3544C">
        <w:rPr>
          <w:rFonts w:eastAsia="맑은 고딕" w:hint="eastAsia"/>
          <w:i/>
          <w:sz w:val="24"/>
          <w:szCs w:val="24"/>
          <w:lang w:eastAsia="ko-KR"/>
        </w:rPr>
        <w:t>Items</w:t>
      </w:r>
    </w:p>
    <w:p w:rsidR="000E69B1" w:rsidRDefault="00763201" w:rsidP="00763201">
      <w:p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New Stage</w:t>
      </w:r>
      <w:r w:rsidR="000E69B1">
        <w:rPr>
          <w:rFonts w:eastAsia="맑은 고딕" w:hint="eastAsia"/>
          <w:i/>
          <w:sz w:val="24"/>
          <w:szCs w:val="24"/>
          <w:lang w:eastAsia="ko-KR"/>
        </w:rPr>
        <w:br/>
      </w:r>
      <w:r w:rsidR="000E69B1">
        <w:rPr>
          <w:rFonts w:eastAsia="맑은 고딕" w:hint="eastAsia"/>
          <w:i/>
          <w:sz w:val="24"/>
          <w:szCs w:val="24"/>
          <w:lang w:eastAsia="ko-KR"/>
        </w:rPr>
        <w:tab/>
      </w:r>
      <w:r w:rsidR="000E69B1">
        <w:rPr>
          <w:rFonts w:eastAsia="맑은 고딕" w:hint="eastAsia"/>
          <w:i/>
          <w:sz w:val="24"/>
          <w:szCs w:val="24"/>
          <w:lang w:eastAsia="ko-KR"/>
        </w:rPr>
        <w:tab/>
      </w:r>
      <w:r w:rsidR="009B7F09">
        <w:rPr>
          <w:rFonts w:eastAsia="맑은 고딕"/>
          <w:i/>
          <w:sz w:val="24"/>
          <w:szCs w:val="24"/>
          <w:lang w:eastAsia="ko-KR"/>
        </w:rPr>
        <w:t>Other</w:t>
      </w:r>
      <w:r w:rsidR="009B7F09">
        <w:rPr>
          <w:rFonts w:eastAsia="맑은 고딕" w:hint="eastAsia"/>
          <w:i/>
          <w:sz w:val="24"/>
          <w:szCs w:val="24"/>
          <w:lang w:eastAsia="ko-KR"/>
        </w:rPr>
        <w:t xml:space="preserve"> Field</w:t>
      </w:r>
    </w:p>
    <w:p w:rsidR="00763201" w:rsidRDefault="009B7F09" w:rsidP="00FD36AB">
      <w:pPr>
        <w:rPr>
          <w:rFonts w:eastAsia="맑은 고딕"/>
          <w:i/>
          <w:sz w:val="24"/>
          <w:szCs w:val="24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  <w:t>M</w:t>
      </w:r>
      <w:r>
        <w:rPr>
          <w:rFonts w:eastAsia="맑은 고딕"/>
          <w:i/>
          <w:sz w:val="24"/>
          <w:szCs w:val="24"/>
          <w:lang w:eastAsia="ko-KR"/>
        </w:rPr>
        <w:t>a</w:t>
      </w:r>
      <w:r>
        <w:rPr>
          <w:rFonts w:eastAsia="맑은 고딕" w:hint="eastAsia"/>
          <w:i/>
          <w:sz w:val="24"/>
          <w:szCs w:val="24"/>
          <w:lang w:eastAsia="ko-KR"/>
        </w:rPr>
        <w:t>ke a Village</w:t>
      </w:r>
      <w:r>
        <w:rPr>
          <w:rFonts w:eastAsia="맑은 고딕" w:hint="eastAsia"/>
          <w:i/>
          <w:sz w:val="24"/>
          <w:szCs w:val="24"/>
          <w:lang w:eastAsia="ko-KR"/>
        </w:rPr>
        <w:br/>
      </w:r>
      <w:r>
        <w:rPr>
          <w:rFonts w:eastAsia="맑은 고딕" w:hint="eastAsia"/>
          <w:i/>
          <w:sz w:val="24"/>
          <w:szCs w:val="24"/>
          <w:lang w:eastAsia="ko-KR"/>
        </w:rPr>
        <w:tab/>
      </w:r>
      <w:r>
        <w:rPr>
          <w:rFonts w:eastAsia="맑은 고딕" w:hint="eastAsia"/>
          <w:i/>
          <w:sz w:val="24"/>
          <w:szCs w:val="24"/>
          <w:lang w:eastAsia="ko-KR"/>
        </w:rPr>
        <w:tab/>
        <w:t>NPC</w:t>
      </w:r>
    </w:p>
    <w:p w:rsidR="004C0A54" w:rsidRPr="004C0A54" w:rsidRDefault="004C0A54" w:rsidP="00FD36AB">
      <w:pPr>
        <w:rPr>
          <w:rFonts w:eastAsia="맑은 고딕"/>
          <w:b/>
          <w:i/>
          <w:sz w:val="24"/>
          <w:szCs w:val="24"/>
          <w:u w:val="single"/>
          <w:lang w:eastAsia="ko-KR"/>
        </w:rPr>
      </w:pPr>
      <w:r>
        <w:rPr>
          <w:rFonts w:eastAsia="맑은 고딕" w:hint="eastAsia"/>
          <w:i/>
          <w:sz w:val="24"/>
          <w:szCs w:val="24"/>
          <w:lang w:eastAsia="ko-KR"/>
        </w:rPr>
        <w:tab/>
      </w:r>
      <w:r w:rsidRPr="004C0A54">
        <w:rPr>
          <w:rFonts w:eastAsia="맑은 고딕" w:hint="eastAsia"/>
          <w:b/>
          <w:i/>
          <w:sz w:val="24"/>
          <w:szCs w:val="24"/>
          <w:u w:val="single"/>
          <w:lang w:eastAsia="ko-KR"/>
        </w:rPr>
        <w:t>Support Game Controller</w:t>
      </w:r>
    </w:p>
    <w:sectPr w:rsidR="004C0A54" w:rsidRPr="004C0A54" w:rsidSect="008E601F">
      <w:headerReference w:type="even" r:id="rId23"/>
      <w:headerReference w:type="default" r:id="rId24"/>
      <w:footerReference w:type="even" r:id="rId25"/>
      <w:footerReference w:type="default" r:id="rId2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3BDB" w:rsidRDefault="00983BDB" w:rsidP="00C152DC">
      <w:pPr>
        <w:spacing w:after="0" w:line="240" w:lineRule="auto"/>
      </w:pPr>
      <w:r>
        <w:separator/>
      </w:r>
    </w:p>
  </w:endnote>
  <w:endnote w:type="continuationSeparator" w:id="0">
    <w:p w:rsidR="00983BDB" w:rsidRDefault="00983BDB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Pr="00C477BC" w:rsidRDefault="00C477BC">
    <w:pPr>
      <w:pStyle w:val="aa"/>
      <w:pBdr>
        <w:top w:val="thinThickSmallGap" w:sz="24" w:space="1" w:color="622423" w:themeColor="accent2" w:themeShade="7F"/>
      </w:pBdr>
      <w:rPr>
        <w:rFonts w:asciiTheme="majorHAnsi" w:eastAsia="맑은 고딕" w:hAnsiTheme="majorHAnsi"/>
        <w:b/>
        <w:lang w:eastAsia="ko-KR"/>
      </w:rPr>
    </w:pPr>
    <w:r>
      <w:rPr>
        <w:rFonts w:asciiTheme="majorHAnsi" w:hAnsiTheme="majorHAnsi"/>
        <w:b/>
      </w:rPr>
      <w:t xml:space="preserve">Version Number </w:t>
    </w:r>
    <w:r>
      <w:rPr>
        <w:rFonts w:asciiTheme="majorHAnsi" w:eastAsia="맑은 고딕" w:hAnsiTheme="majorHAnsi" w:hint="eastAsia"/>
        <w:b/>
        <w:lang w:eastAsia="ko-KR"/>
      </w:rPr>
      <w:t>0.4.1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6A6995" w:rsidRPr="006A6995">
      <w:fldChar w:fldCharType="begin"/>
    </w:r>
    <w:r w:rsidR="00953C99">
      <w:instrText xml:space="preserve"> PAGE   \* MERGEFORMAT </w:instrText>
    </w:r>
    <w:r w:rsidR="006A6995" w:rsidRPr="006A6995">
      <w:fldChar w:fldCharType="separate"/>
    </w:r>
    <w:r w:rsidR="00D63BE4" w:rsidRPr="00D63BE4">
      <w:rPr>
        <w:rFonts w:asciiTheme="majorHAnsi" w:hAnsiTheme="majorHAnsi"/>
        <w:noProof/>
      </w:rPr>
      <w:t>2</w:t>
    </w:r>
    <w:r w:rsidR="006A6995"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65B" w:rsidRDefault="006A6995">
    <w:pPr>
      <w:pStyle w:val="a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Pr="006A6995">
      <w:fldChar w:fldCharType="begin"/>
    </w:r>
    <w:r w:rsidR="00953C99">
      <w:instrText xml:space="preserve"> PAGE   \* MERGEFORMAT </w:instrText>
    </w:r>
    <w:r w:rsidRPr="006A6995">
      <w:fldChar w:fldCharType="separate"/>
    </w:r>
    <w:r w:rsidR="00D63BE4" w:rsidRPr="00D63BE4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AA765B" w:rsidRDefault="00AA765B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3BDB" w:rsidRDefault="00983BDB" w:rsidP="00C152DC">
      <w:pPr>
        <w:spacing w:after="0" w:line="240" w:lineRule="auto"/>
      </w:pPr>
      <w:r>
        <w:separator/>
      </w:r>
    </w:p>
  </w:footnote>
  <w:footnote w:type="continuationSeparator" w:id="0">
    <w:p w:rsidR="00983BDB" w:rsidRDefault="00983BDB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B7484">
                <w:rPr>
                  <w:rFonts w:eastAsia="바탕" w:hint="eastAsia"/>
                  <w:b/>
                  <w:bCs/>
                  <w:caps/>
                  <w:sz w:val="24"/>
                  <w:szCs w:val="24"/>
                  <w:lang w:eastAsia="ko-KR"/>
                </w:rPr>
                <w:t>3D Action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5-11-20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AC79D9" w:rsidP="00021BBC">
              <w:pPr>
                <w:pStyle w:val="a8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20, 2015</w:t>
              </w:r>
            </w:p>
          </w:tc>
        </w:sdtContent>
      </w:sdt>
    </w:tr>
  </w:tbl>
  <w:p w:rsidR="00C152DC" w:rsidRDefault="00C152DC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5-11-20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AC79D9">
              <w:pPr>
                <w:pStyle w:val="a8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November 20, 2015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a8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B7484">
                <w:rPr>
                  <w:rFonts w:eastAsia="바탕" w:hint="eastAsia"/>
                  <w:b/>
                  <w:bCs/>
                  <w:caps/>
                  <w:sz w:val="24"/>
                  <w:szCs w:val="24"/>
                  <w:lang w:eastAsia="ko-KR"/>
                </w:rPr>
                <w:t>3D Action Game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3490E"/>
    <w:multiLevelType w:val="hybridMultilevel"/>
    <w:tmpl w:val="98AA4A3A"/>
    <w:lvl w:ilvl="0" w:tplc="FEFCA11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14EB4"/>
    <w:multiLevelType w:val="hybridMultilevel"/>
    <w:tmpl w:val="0D40C87A"/>
    <w:lvl w:ilvl="0" w:tplc="F2125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>
    <w:nsid w:val="72963F5E"/>
    <w:multiLevelType w:val="hybridMultilevel"/>
    <w:tmpl w:val="74B6FED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38914">
      <v:textbox inset="5.85pt,.7pt,5.85pt,.7pt"/>
      <o:colormenu v:ext="edit" fillcolor="none [1629]" stroke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1BBC"/>
    <w:rsid w:val="00021BBC"/>
    <w:rsid w:val="00022286"/>
    <w:rsid w:val="00023AF4"/>
    <w:rsid w:val="00027015"/>
    <w:rsid w:val="000409B7"/>
    <w:rsid w:val="00041C8A"/>
    <w:rsid w:val="00080D8D"/>
    <w:rsid w:val="000C40BA"/>
    <w:rsid w:val="000D02FB"/>
    <w:rsid w:val="000D42DB"/>
    <w:rsid w:val="000E69B1"/>
    <w:rsid w:val="000F244B"/>
    <w:rsid w:val="00103212"/>
    <w:rsid w:val="0011690F"/>
    <w:rsid w:val="001655BF"/>
    <w:rsid w:val="00184686"/>
    <w:rsid w:val="00194B1D"/>
    <w:rsid w:val="00194D78"/>
    <w:rsid w:val="001C0355"/>
    <w:rsid w:val="001C6E11"/>
    <w:rsid w:val="001F0205"/>
    <w:rsid w:val="002063F1"/>
    <w:rsid w:val="00242920"/>
    <w:rsid w:val="00255F61"/>
    <w:rsid w:val="002C1C3B"/>
    <w:rsid w:val="002C1CB5"/>
    <w:rsid w:val="002D22C1"/>
    <w:rsid w:val="003024B2"/>
    <w:rsid w:val="003117B5"/>
    <w:rsid w:val="00320DD1"/>
    <w:rsid w:val="00334B35"/>
    <w:rsid w:val="00362328"/>
    <w:rsid w:val="003A2E2C"/>
    <w:rsid w:val="003B7484"/>
    <w:rsid w:val="003C4FD8"/>
    <w:rsid w:val="003E1D34"/>
    <w:rsid w:val="003E1D56"/>
    <w:rsid w:val="003E6CF2"/>
    <w:rsid w:val="00403FEF"/>
    <w:rsid w:val="00413DBE"/>
    <w:rsid w:val="00420F46"/>
    <w:rsid w:val="004466FA"/>
    <w:rsid w:val="00457F4D"/>
    <w:rsid w:val="00463454"/>
    <w:rsid w:val="00464A07"/>
    <w:rsid w:val="00466EDF"/>
    <w:rsid w:val="004742C3"/>
    <w:rsid w:val="00476F97"/>
    <w:rsid w:val="00491905"/>
    <w:rsid w:val="004A31BB"/>
    <w:rsid w:val="004C0A54"/>
    <w:rsid w:val="004D13F2"/>
    <w:rsid w:val="004D3C8F"/>
    <w:rsid w:val="0052497D"/>
    <w:rsid w:val="0052734F"/>
    <w:rsid w:val="005328D7"/>
    <w:rsid w:val="00542132"/>
    <w:rsid w:val="00552D52"/>
    <w:rsid w:val="0055486B"/>
    <w:rsid w:val="005647AB"/>
    <w:rsid w:val="005A08FA"/>
    <w:rsid w:val="005B0AC3"/>
    <w:rsid w:val="005B4C63"/>
    <w:rsid w:val="005C2F0F"/>
    <w:rsid w:val="005F018B"/>
    <w:rsid w:val="00611E01"/>
    <w:rsid w:val="006227E3"/>
    <w:rsid w:val="006375E5"/>
    <w:rsid w:val="00643B6D"/>
    <w:rsid w:val="006520C1"/>
    <w:rsid w:val="00686D09"/>
    <w:rsid w:val="006906CE"/>
    <w:rsid w:val="00691022"/>
    <w:rsid w:val="006A6995"/>
    <w:rsid w:val="006B69A7"/>
    <w:rsid w:val="006F053C"/>
    <w:rsid w:val="00702A17"/>
    <w:rsid w:val="00703DC0"/>
    <w:rsid w:val="00704AA4"/>
    <w:rsid w:val="0070699D"/>
    <w:rsid w:val="00727D9C"/>
    <w:rsid w:val="00744BAC"/>
    <w:rsid w:val="00761723"/>
    <w:rsid w:val="00763201"/>
    <w:rsid w:val="00767EB3"/>
    <w:rsid w:val="00773C5D"/>
    <w:rsid w:val="007A18DC"/>
    <w:rsid w:val="007B5C28"/>
    <w:rsid w:val="007C2AC2"/>
    <w:rsid w:val="007D2A8E"/>
    <w:rsid w:val="00804C02"/>
    <w:rsid w:val="00807985"/>
    <w:rsid w:val="008315B0"/>
    <w:rsid w:val="00893B6B"/>
    <w:rsid w:val="008A443B"/>
    <w:rsid w:val="008C6B2D"/>
    <w:rsid w:val="008E0FFC"/>
    <w:rsid w:val="008E3981"/>
    <w:rsid w:val="008E601F"/>
    <w:rsid w:val="008F3C94"/>
    <w:rsid w:val="0090127E"/>
    <w:rsid w:val="009050FC"/>
    <w:rsid w:val="00914B95"/>
    <w:rsid w:val="00924519"/>
    <w:rsid w:val="00945062"/>
    <w:rsid w:val="009469D7"/>
    <w:rsid w:val="009479D8"/>
    <w:rsid w:val="00953C99"/>
    <w:rsid w:val="009805F8"/>
    <w:rsid w:val="00983BDB"/>
    <w:rsid w:val="00983F9B"/>
    <w:rsid w:val="00990CA6"/>
    <w:rsid w:val="00993DD4"/>
    <w:rsid w:val="00996533"/>
    <w:rsid w:val="009A4D42"/>
    <w:rsid w:val="009B7F09"/>
    <w:rsid w:val="009E015F"/>
    <w:rsid w:val="009F5721"/>
    <w:rsid w:val="009F61F8"/>
    <w:rsid w:val="009F6693"/>
    <w:rsid w:val="00A034F4"/>
    <w:rsid w:val="00A07EF7"/>
    <w:rsid w:val="00A13413"/>
    <w:rsid w:val="00A315D7"/>
    <w:rsid w:val="00A35EE1"/>
    <w:rsid w:val="00A546C8"/>
    <w:rsid w:val="00A72892"/>
    <w:rsid w:val="00A80E6C"/>
    <w:rsid w:val="00A85666"/>
    <w:rsid w:val="00AA765B"/>
    <w:rsid w:val="00AB1F55"/>
    <w:rsid w:val="00AC79D9"/>
    <w:rsid w:val="00AD223E"/>
    <w:rsid w:val="00AD33B4"/>
    <w:rsid w:val="00AE66F5"/>
    <w:rsid w:val="00AF0B2F"/>
    <w:rsid w:val="00B16BC1"/>
    <w:rsid w:val="00B27123"/>
    <w:rsid w:val="00B45C00"/>
    <w:rsid w:val="00BE7F06"/>
    <w:rsid w:val="00BF4089"/>
    <w:rsid w:val="00BF7060"/>
    <w:rsid w:val="00C00361"/>
    <w:rsid w:val="00C06676"/>
    <w:rsid w:val="00C07952"/>
    <w:rsid w:val="00C152DC"/>
    <w:rsid w:val="00C17351"/>
    <w:rsid w:val="00C3544C"/>
    <w:rsid w:val="00C477BC"/>
    <w:rsid w:val="00C50532"/>
    <w:rsid w:val="00C53171"/>
    <w:rsid w:val="00C6471C"/>
    <w:rsid w:val="00CA262D"/>
    <w:rsid w:val="00CD7D08"/>
    <w:rsid w:val="00CE1133"/>
    <w:rsid w:val="00CE2E0B"/>
    <w:rsid w:val="00CF7856"/>
    <w:rsid w:val="00D349DB"/>
    <w:rsid w:val="00D63BE4"/>
    <w:rsid w:val="00D668E0"/>
    <w:rsid w:val="00D82416"/>
    <w:rsid w:val="00D85B31"/>
    <w:rsid w:val="00D8711E"/>
    <w:rsid w:val="00DA00FF"/>
    <w:rsid w:val="00E338C6"/>
    <w:rsid w:val="00E42ABE"/>
    <w:rsid w:val="00E510C6"/>
    <w:rsid w:val="00E5545C"/>
    <w:rsid w:val="00E768C6"/>
    <w:rsid w:val="00E8120C"/>
    <w:rsid w:val="00EA6096"/>
    <w:rsid w:val="00EB6F93"/>
    <w:rsid w:val="00EF7DA6"/>
    <w:rsid w:val="00F249C9"/>
    <w:rsid w:val="00F26267"/>
    <w:rsid w:val="00F262E9"/>
    <w:rsid w:val="00F35C9E"/>
    <w:rsid w:val="00F362D0"/>
    <w:rsid w:val="00F55865"/>
    <w:rsid w:val="00F601C1"/>
    <w:rsid w:val="00F8553F"/>
    <w:rsid w:val="00FB62A2"/>
    <w:rsid w:val="00FC7AFB"/>
    <w:rsid w:val="00FD36AB"/>
    <w:rsid w:val="00FD5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v:textbox inset="5.85pt,.7pt,5.85pt,.7pt"/>
      <o:colormenu v:ext="edit" fillcolor="none [1629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1D56"/>
    <w:pPr>
      <w:spacing w:after="0" w:line="240" w:lineRule="auto"/>
    </w:pPr>
  </w:style>
  <w:style w:type="character" w:customStyle="1" w:styleId="a4">
    <w:name w:val="行間詰め (文字)"/>
    <w:basedOn w:val="a0"/>
    <w:link w:val="a3"/>
    <w:uiPriority w:val="1"/>
    <w:rsid w:val="003E1D56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6D09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ヘッダー (文字)"/>
    <w:basedOn w:val="a0"/>
    <w:link w:val="a8"/>
    <w:uiPriority w:val="99"/>
    <w:rsid w:val="00C152DC"/>
  </w:style>
  <w:style w:type="paragraph" w:styleId="aa">
    <w:name w:val="footer"/>
    <w:basedOn w:val="a"/>
    <w:link w:val="ab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フッター (文字)"/>
    <w:basedOn w:val="a0"/>
    <w:link w:val="aa"/>
    <w:uiPriority w:val="99"/>
    <w:rsid w:val="00C152DC"/>
  </w:style>
  <w:style w:type="character" w:customStyle="1" w:styleId="shorttext">
    <w:name w:val="short_text"/>
    <w:basedOn w:val="a0"/>
    <w:rsid w:val="00027015"/>
  </w:style>
  <w:style w:type="character" w:customStyle="1" w:styleId="hps">
    <w:name w:val="hps"/>
    <w:basedOn w:val="a0"/>
    <w:rsid w:val="00027015"/>
  </w:style>
  <w:style w:type="table" w:styleId="ac">
    <w:name w:val="Table Grid"/>
    <w:basedOn w:val="a1"/>
    <w:uiPriority w:val="59"/>
    <w:rsid w:val="00690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31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2015-11-20T00:00:00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E7AC5411-9D5C-4E30-A802-5A0FBC0D1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195</TotalTime>
  <Pages>9</Pages>
  <Words>293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2D SSAC Shot!</vt:lpstr>
      <vt:lpstr/>
    </vt:vector>
  </TitlesOfParts>
  <Company>SYI Games</Company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Action Game</dc:title>
  <dc:subject/>
  <dc:creator>[Sangbeom Yi; 300857600]</dc:creator>
  <cp:lastModifiedBy>SB.Y</cp:lastModifiedBy>
  <cp:revision>140</cp:revision>
  <dcterms:created xsi:type="dcterms:W3CDTF">2011-07-15T01:03:00Z</dcterms:created>
  <dcterms:modified xsi:type="dcterms:W3CDTF">2015-12-19T02:40:00Z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